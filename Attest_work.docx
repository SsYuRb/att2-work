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A25" w:rsidRDefault="00570A25" w:rsidP="001A3270">
      <w:pPr>
        <w:pBdr>
          <w:bottom w:val="single" w:sz="6" w:space="1" w:color="auto"/>
        </w:pBdr>
      </w:pPr>
      <w:r w:rsidRPr="00570A25">
        <w:t xml:space="preserve">1. Используя команду </w:t>
      </w:r>
      <w:r w:rsidRPr="00570A25">
        <w:rPr>
          <w:lang w:val="en-US"/>
        </w:rPr>
        <w:t>cat</w:t>
      </w:r>
      <w:r w:rsidRPr="00570A25">
        <w:t xml:space="preserve"> в терминале </w:t>
      </w:r>
      <w:proofErr w:type="spellStart"/>
      <w:r w:rsidRPr="00570A25">
        <w:t>операционнои</w:t>
      </w:r>
      <w:proofErr w:type="spellEnd"/>
      <w:r w:rsidRPr="00570A25">
        <w:t xml:space="preserve">̆ системы </w:t>
      </w:r>
      <w:r w:rsidRPr="00570A25">
        <w:rPr>
          <w:lang w:val="en-US"/>
        </w:rPr>
        <w:t>Linux</w:t>
      </w:r>
      <w:r w:rsidRPr="00570A25">
        <w:t xml:space="preserve">, создать два </w:t>
      </w:r>
      <w:proofErr w:type="spellStart"/>
      <w:r w:rsidRPr="00570A25">
        <w:t>файла</w:t>
      </w:r>
      <w:proofErr w:type="spellEnd"/>
      <w:r w:rsidRPr="00570A25">
        <w:t xml:space="preserve"> Домашние животные (заполнив </w:t>
      </w:r>
      <w:proofErr w:type="spellStart"/>
      <w:r w:rsidRPr="00570A25">
        <w:t>файл</w:t>
      </w:r>
      <w:proofErr w:type="spellEnd"/>
      <w:r w:rsidRPr="00570A25">
        <w:t xml:space="preserve"> собаками, кошками, хомяками) и Вьючные животными заполнив </w:t>
      </w:r>
      <w:proofErr w:type="spellStart"/>
      <w:r w:rsidRPr="00570A25">
        <w:t>файл</w:t>
      </w:r>
      <w:proofErr w:type="spellEnd"/>
      <w:r w:rsidRPr="00570A25">
        <w:t xml:space="preserve"> Лошадьми, верблюдами и ослы), а затем объединить их. Просмотреть содержимое созданного </w:t>
      </w:r>
      <w:proofErr w:type="spellStart"/>
      <w:r w:rsidRPr="00570A25">
        <w:t>файла</w:t>
      </w:r>
      <w:proofErr w:type="spellEnd"/>
      <w:r w:rsidRPr="00570A25">
        <w:t xml:space="preserve">. Переименовать </w:t>
      </w:r>
      <w:proofErr w:type="spellStart"/>
      <w:r w:rsidRPr="00570A25">
        <w:t>файл</w:t>
      </w:r>
      <w:proofErr w:type="spellEnd"/>
      <w:r w:rsidRPr="00570A25">
        <w:t>, дав ему новое имя (Друзья человека).</w:t>
      </w:r>
    </w:p>
    <w:p w:rsidR="00570A25" w:rsidRDefault="00570A25" w:rsidP="001A3270">
      <w:pPr>
        <w:pBdr>
          <w:bottom w:val="single" w:sz="6" w:space="1" w:color="auto"/>
        </w:pBdr>
      </w:pPr>
    </w:p>
    <w:p w:rsidR="00570A25" w:rsidRPr="00570A25" w:rsidRDefault="00570A25" w:rsidP="001A3270">
      <w:r w:rsidRPr="00570A25">
        <w:rPr>
          <w:lang w:val="en-US"/>
        </w:rPr>
        <w:t>echo</w:t>
      </w:r>
      <w:r w:rsidRPr="00570A25">
        <w:t xml:space="preserve"> "собаки, кошки, хомяки" &gt; "Домашние животные"</w:t>
      </w:r>
    </w:p>
    <w:p w:rsidR="00570A25" w:rsidRDefault="00570A25" w:rsidP="001A3270">
      <w:proofErr w:type="spellStart"/>
      <w:r w:rsidRPr="00570A25">
        <w:t>echo</w:t>
      </w:r>
      <w:proofErr w:type="spellEnd"/>
      <w:r w:rsidRPr="00570A25">
        <w:t xml:space="preserve"> "лошади, верблюды, ослы</w:t>
      </w:r>
      <w:proofErr w:type="gramStart"/>
      <w:r w:rsidRPr="00570A25">
        <w:t>" &gt;</w:t>
      </w:r>
      <w:proofErr w:type="gramEnd"/>
      <w:r w:rsidRPr="00570A25">
        <w:t xml:space="preserve"> "Вьючные животные"</w:t>
      </w:r>
    </w:p>
    <w:p w:rsidR="00570A25" w:rsidRDefault="00570A25" w:rsidP="001A3270">
      <w:proofErr w:type="spellStart"/>
      <w:r w:rsidRPr="00570A25">
        <w:t>cat</w:t>
      </w:r>
      <w:proofErr w:type="spellEnd"/>
      <w:r w:rsidRPr="00570A25">
        <w:t xml:space="preserve"> "Домашние животные" "Вьючные животные</w:t>
      </w:r>
      <w:proofErr w:type="gramStart"/>
      <w:r w:rsidRPr="00570A25">
        <w:t>" &gt;</w:t>
      </w:r>
      <w:proofErr w:type="gramEnd"/>
      <w:r w:rsidRPr="00570A25">
        <w:t xml:space="preserve"> "Друзья человека"</w:t>
      </w:r>
    </w:p>
    <w:p w:rsidR="00570A25" w:rsidRDefault="00570A25" w:rsidP="001A3270">
      <w:pPr>
        <w:pBdr>
          <w:bottom w:val="single" w:sz="6" w:space="1" w:color="auto"/>
        </w:pBdr>
      </w:pPr>
      <w:proofErr w:type="spellStart"/>
      <w:r w:rsidRPr="00570A25">
        <w:t>cat</w:t>
      </w:r>
      <w:proofErr w:type="spellEnd"/>
      <w:r w:rsidRPr="00570A25">
        <w:t xml:space="preserve"> "Друзья человека"</w:t>
      </w:r>
    </w:p>
    <w:p w:rsidR="00570A25" w:rsidRPr="00945618" w:rsidRDefault="00570A25" w:rsidP="001A3270"/>
    <w:p w:rsidR="00570A25" w:rsidRDefault="00DA533C" w:rsidP="001A3270">
      <w:pPr>
        <w:pBdr>
          <w:bottom w:val="single" w:sz="6" w:space="1" w:color="auto"/>
        </w:pBdr>
      </w:pPr>
      <w:r>
        <w:t xml:space="preserve">2. </w:t>
      </w:r>
      <w:r w:rsidRPr="00DA533C">
        <w:t xml:space="preserve">Создать директорию, переместить </w:t>
      </w:r>
      <w:proofErr w:type="spellStart"/>
      <w:r w:rsidRPr="00DA533C">
        <w:t>файл</w:t>
      </w:r>
      <w:proofErr w:type="spellEnd"/>
      <w:r w:rsidRPr="00DA533C">
        <w:t xml:space="preserve"> туда.</w:t>
      </w:r>
    </w:p>
    <w:p w:rsidR="00DA533C" w:rsidRDefault="00DA533C" w:rsidP="001A3270">
      <w:pPr>
        <w:pBdr>
          <w:bottom w:val="single" w:sz="6" w:space="1" w:color="auto"/>
        </w:pBdr>
      </w:pPr>
    </w:p>
    <w:p w:rsidR="00DA533C" w:rsidRDefault="00DA533C" w:rsidP="001A3270">
      <w:proofErr w:type="spellStart"/>
      <w:r w:rsidRPr="00DA533C">
        <w:t>mkdir</w:t>
      </w:r>
      <w:proofErr w:type="spellEnd"/>
      <w:r w:rsidRPr="00DA533C">
        <w:t xml:space="preserve"> </w:t>
      </w:r>
      <w:proofErr w:type="spellStart"/>
      <w:r w:rsidRPr="00DA533C">
        <w:t>AttWork</w:t>
      </w:r>
      <w:proofErr w:type="spellEnd"/>
    </w:p>
    <w:p w:rsidR="00DA533C" w:rsidRDefault="00DA533C" w:rsidP="00DA533C">
      <w:pPr>
        <w:pBdr>
          <w:bottom w:val="single" w:sz="6" w:space="1" w:color="auto"/>
        </w:pBdr>
      </w:pPr>
      <w:proofErr w:type="spellStart"/>
      <w:r w:rsidRPr="00DA533C">
        <w:t>mv</w:t>
      </w:r>
      <w:proofErr w:type="spellEnd"/>
      <w:r w:rsidRPr="00DA533C">
        <w:t xml:space="preserve"> </w:t>
      </w:r>
      <w:r w:rsidRPr="00570A25">
        <w:t>"Друзья человека"</w:t>
      </w:r>
      <w:r>
        <w:t xml:space="preserve"> </w:t>
      </w:r>
      <w:proofErr w:type="spellStart"/>
      <w:r w:rsidRPr="00DA533C">
        <w:t>AttWork</w:t>
      </w:r>
      <w:proofErr w:type="spellEnd"/>
      <w:r w:rsidRPr="00DA533C">
        <w:t>/</w:t>
      </w:r>
    </w:p>
    <w:p w:rsidR="00DA533C" w:rsidRDefault="00DA533C" w:rsidP="00DA533C"/>
    <w:p w:rsidR="00DA533C" w:rsidRDefault="00651586" w:rsidP="00DA533C">
      <w:pPr>
        <w:pBdr>
          <w:bottom w:val="single" w:sz="6" w:space="1" w:color="auto"/>
        </w:pBdr>
      </w:pPr>
      <w:r w:rsidRPr="00651586">
        <w:t xml:space="preserve">3. Подключить </w:t>
      </w:r>
      <w:proofErr w:type="spellStart"/>
      <w:r w:rsidRPr="00651586">
        <w:t>дополнительныи</w:t>
      </w:r>
      <w:proofErr w:type="spellEnd"/>
      <w:r w:rsidRPr="00651586">
        <w:t xml:space="preserve">̆ репозиторий MySQL. Установить </w:t>
      </w:r>
      <w:proofErr w:type="spellStart"/>
      <w:r w:rsidRPr="00651586">
        <w:t>любои</w:t>
      </w:r>
      <w:proofErr w:type="spellEnd"/>
      <w:r w:rsidRPr="00651586">
        <w:t>̆ пакет из этого репозитория.</w:t>
      </w:r>
    </w:p>
    <w:p w:rsidR="00651586" w:rsidRDefault="00651586" w:rsidP="00DA533C">
      <w:pPr>
        <w:pBdr>
          <w:bottom w:val="single" w:sz="6" w:space="1" w:color="auto"/>
        </w:pBdr>
      </w:pPr>
    </w:p>
    <w:p w:rsidR="00651586" w:rsidRPr="001F7A49" w:rsidRDefault="001F7A49" w:rsidP="00DA533C">
      <w:pPr>
        <w:rPr>
          <w:lang w:val="en-US"/>
        </w:rPr>
      </w:pPr>
      <w:proofErr w:type="spellStart"/>
      <w:r w:rsidRPr="001F7A49">
        <w:rPr>
          <w:lang w:val="en-US"/>
        </w:rPr>
        <w:t>sudo</w:t>
      </w:r>
      <w:proofErr w:type="spellEnd"/>
      <w:r w:rsidRPr="001F7A49">
        <w:rPr>
          <w:lang w:val="en-US"/>
        </w:rPr>
        <w:t xml:space="preserve"> nano /</w:t>
      </w:r>
      <w:proofErr w:type="spellStart"/>
      <w:r w:rsidRPr="001F7A49">
        <w:rPr>
          <w:lang w:val="en-US"/>
        </w:rPr>
        <w:t>etc</w:t>
      </w:r>
      <w:proofErr w:type="spellEnd"/>
      <w:r w:rsidRPr="001F7A49">
        <w:rPr>
          <w:lang w:val="en-US"/>
        </w:rPr>
        <w:t>/apt/</w:t>
      </w:r>
      <w:proofErr w:type="spellStart"/>
      <w:r w:rsidRPr="001F7A49">
        <w:rPr>
          <w:lang w:val="en-US"/>
        </w:rPr>
        <w:t>sources.list.d</w:t>
      </w:r>
      <w:proofErr w:type="spellEnd"/>
      <w:r w:rsidRPr="001F7A49">
        <w:rPr>
          <w:lang w:val="en-US"/>
        </w:rPr>
        <w:t>/</w:t>
      </w:r>
      <w:proofErr w:type="spellStart"/>
      <w:r w:rsidRPr="001F7A49">
        <w:rPr>
          <w:lang w:val="en-US"/>
        </w:rPr>
        <w:t>mysql.list</w:t>
      </w:r>
      <w:proofErr w:type="spellEnd"/>
    </w:p>
    <w:p w:rsidR="001F7A49" w:rsidRDefault="001F7A49" w:rsidP="00DA533C">
      <w:pPr>
        <w:rPr>
          <w:lang w:val="en-US"/>
        </w:rPr>
      </w:pPr>
      <w:r w:rsidRPr="001F7A49">
        <w:rPr>
          <w:lang w:val="en-US"/>
        </w:rPr>
        <w:t>deb http://repo.mysql.com/apt/ubuntu/</w:t>
      </w:r>
      <w:r>
        <w:rPr>
          <w:lang w:val="en-US"/>
        </w:rPr>
        <w:t>focal</w:t>
      </w:r>
      <w:r w:rsidRPr="001F7A49">
        <w:rPr>
          <w:lang w:val="en-US"/>
        </w:rPr>
        <w:t xml:space="preserve"> </w:t>
      </w:r>
      <w:proofErr w:type="spellStart"/>
      <w:r w:rsidRPr="001F7A49">
        <w:rPr>
          <w:lang w:val="en-US"/>
        </w:rPr>
        <w:t>mysql</w:t>
      </w:r>
      <w:proofErr w:type="spellEnd"/>
      <w:r w:rsidRPr="001F7A49">
        <w:rPr>
          <w:lang w:val="en-US"/>
        </w:rPr>
        <w:t>-apt-config</w:t>
      </w:r>
    </w:p>
    <w:p w:rsidR="001F7A49" w:rsidRPr="001F7A49" w:rsidRDefault="001F7A49" w:rsidP="001F7A49">
      <w:pPr>
        <w:rPr>
          <w:lang w:val="en-US"/>
        </w:rPr>
      </w:pPr>
      <w:proofErr w:type="spellStart"/>
      <w:r w:rsidRPr="001F7A49">
        <w:rPr>
          <w:lang w:val="en-US"/>
        </w:rPr>
        <w:t>wget</w:t>
      </w:r>
      <w:proofErr w:type="spellEnd"/>
      <w:r w:rsidRPr="001F7A49">
        <w:rPr>
          <w:lang w:val="en-US"/>
        </w:rPr>
        <w:t xml:space="preserve"> https://dev.mysql.com/doc/mysql-apt-config.deb</w:t>
      </w:r>
    </w:p>
    <w:p w:rsidR="001F7A49" w:rsidRDefault="001F7A49" w:rsidP="001F7A49">
      <w:pPr>
        <w:rPr>
          <w:lang w:val="en-US"/>
        </w:rPr>
      </w:pPr>
      <w:proofErr w:type="spellStart"/>
      <w:r w:rsidRPr="001F7A49">
        <w:rPr>
          <w:lang w:val="en-US"/>
        </w:rPr>
        <w:t>sudo</w:t>
      </w:r>
      <w:proofErr w:type="spellEnd"/>
      <w:r w:rsidRPr="001F7A49">
        <w:rPr>
          <w:lang w:val="en-US"/>
        </w:rPr>
        <w:t xml:space="preserve"> </w:t>
      </w:r>
      <w:proofErr w:type="spellStart"/>
      <w:r w:rsidRPr="001F7A49">
        <w:rPr>
          <w:lang w:val="en-US"/>
        </w:rPr>
        <w:t>dpkg</w:t>
      </w:r>
      <w:proofErr w:type="spellEnd"/>
      <w:r w:rsidRPr="001F7A49">
        <w:rPr>
          <w:lang w:val="en-US"/>
        </w:rPr>
        <w:t xml:space="preserve"> -</w:t>
      </w:r>
      <w:proofErr w:type="spellStart"/>
      <w:r w:rsidRPr="001F7A49">
        <w:rPr>
          <w:lang w:val="en-US"/>
        </w:rPr>
        <w:t>i</w:t>
      </w:r>
      <w:proofErr w:type="spellEnd"/>
      <w:r w:rsidRPr="001F7A49">
        <w:rPr>
          <w:lang w:val="en-US"/>
        </w:rPr>
        <w:t xml:space="preserve"> </w:t>
      </w:r>
      <w:proofErr w:type="spellStart"/>
      <w:r w:rsidRPr="001F7A49">
        <w:rPr>
          <w:lang w:val="en-US"/>
        </w:rPr>
        <w:t>mysql</w:t>
      </w:r>
      <w:proofErr w:type="spellEnd"/>
      <w:r w:rsidRPr="001F7A49">
        <w:rPr>
          <w:lang w:val="en-US"/>
        </w:rPr>
        <w:t>-apt-</w:t>
      </w:r>
      <w:proofErr w:type="spellStart"/>
      <w:r w:rsidRPr="001F7A49">
        <w:rPr>
          <w:lang w:val="en-US"/>
        </w:rPr>
        <w:t>config.deb</w:t>
      </w:r>
      <w:proofErr w:type="spellEnd"/>
    </w:p>
    <w:p w:rsidR="001F7A49" w:rsidRDefault="001F7A49" w:rsidP="001F7A49">
      <w:pPr>
        <w:rPr>
          <w:lang w:val="en-US"/>
        </w:rPr>
      </w:pPr>
      <w:proofErr w:type="spellStart"/>
      <w:r w:rsidRPr="001F7A49">
        <w:rPr>
          <w:lang w:val="en-US"/>
        </w:rPr>
        <w:t>sudo</w:t>
      </w:r>
      <w:proofErr w:type="spellEnd"/>
      <w:r w:rsidRPr="001F7A49">
        <w:rPr>
          <w:lang w:val="en-US"/>
        </w:rPr>
        <w:t xml:space="preserve"> apt update</w:t>
      </w:r>
    </w:p>
    <w:p w:rsidR="001F7A49" w:rsidRDefault="001F7A49" w:rsidP="001F7A49">
      <w:pPr>
        <w:pBdr>
          <w:bottom w:val="single" w:sz="6" w:space="1" w:color="auto"/>
        </w:pBdr>
        <w:rPr>
          <w:lang w:val="en-US"/>
        </w:rPr>
      </w:pPr>
      <w:proofErr w:type="spellStart"/>
      <w:r w:rsidRPr="001F7A49">
        <w:rPr>
          <w:lang w:val="en-US"/>
        </w:rPr>
        <w:t>sudo</w:t>
      </w:r>
      <w:proofErr w:type="spellEnd"/>
      <w:r w:rsidRPr="001F7A49">
        <w:rPr>
          <w:lang w:val="en-US"/>
        </w:rPr>
        <w:t xml:space="preserve"> apt install </w:t>
      </w:r>
      <w:proofErr w:type="spellStart"/>
      <w:r w:rsidRPr="001F7A49">
        <w:rPr>
          <w:lang w:val="en-US"/>
        </w:rPr>
        <w:t>mysql</w:t>
      </w:r>
      <w:proofErr w:type="spellEnd"/>
      <w:r w:rsidRPr="001F7A49">
        <w:rPr>
          <w:lang w:val="en-US"/>
        </w:rPr>
        <w:t>-server</w:t>
      </w:r>
    </w:p>
    <w:p w:rsidR="009849F9" w:rsidRDefault="009849F9" w:rsidP="001F7A49">
      <w:pPr>
        <w:rPr>
          <w:lang w:val="en-US"/>
        </w:rPr>
      </w:pPr>
    </w:p>
    <w:p w:rsidR="009849F9" w:rsidRDefault="009849F9" w:rsidP="001F7A49">
      <w:pPr>
        <w:pBdr>
          <w:bottom w:val="single" w:sz="6" w:space="1" w:color="auto"/>
        </w:pBdr>
      </w:pPr>
      <w:r w:rsidRPr="00902B55">
        <w:t xml:space="preserve">4. Установить и удалить </w:t>
      </w:r>
      <w:r w:rsidRPr="009849F9">
        <w:rPr>
          <w:lang w:val="en-US"/>
        </w:rPr>
        <w:t>deb</w:t>
      </w:r>
      <w:r w:rsidRPr="00902B55">
        <w:t xml:space="preserve">-пакет с помощью </w:t>
      </w:r>
      <w:proofErr w:type="spellStart"/>
      <w:r w:rsidRPr="009849F9">
        <w:rPr>
          <w:lang w:val="en-US"/>
        </w:rPr>
        <w:t>dpkg</w:t>
      </w:r>
      <w:proofErr w:type="spellEnd"/>
      <w:r w:rsidRPr="00902B55">
        <w:t>.</w:t>
      </w:r>
    </w:p>
    <w:p w:rsidR="00902B55" w:rsidRPr="00902B55" w:rsidRDefault="00902B55" w:rsidP="001F7A49">
      <w:pPr>
        <w:pBdr>
          <w:bottom w:val="single" w:sz="6" w:space="1" w:color="auto"/>
        </w:pBdr>
      </w:pPr>
    </w:p>
    <w:p w:rsidR="00902B55" w:rsidRDefault="00902B55" w:rsidP="001F7A49">
      <w:pPr>
        <w:rPr>
          <w:lang w:val="en-US"/>
        </w:rPr>
      </w:pPr>
      <w:proofErr w:type="spellStart"/>
      <w:r w:rsidRPr="00902B55">
        <w:rPr>
          <w:lang w:val="en-US"/>
        </w:rPr>
        <w:t>sudo</w:t>
      </w:r>
      <w:proofErr w:type="spellEnd"/>
      <w:r w:rsidRPr="00902B55">
        <w:rPr>
          <w:lang w:val="en-US"/>
        </w:rPr>
        <w:t xml:space="preserve"> </w:t>
      </w:r>
      <w:proofErr w:type="spellStart"/>
      <w:r w:rsidRPr="00902B55">
        <w:rPr>
          <w:lang w:val="en-US"/>
        </w:rPr>
        <w:t>dpkg</w:t>
      </w:r>
      <w:proofErr w:type="spellEnd"/>
      <w:r w:rsidRPr="00902B55">
        <w:rPr>
          <w:lang w:val="en-US"/>
        </w:rPr>
        <w:t xml:space="preserve"> -</w:t>
      </w:r>
      <w:proofErr w:type="spellStart"/>
      <w:r w:rsidRPr="00902B55">
        <w:rPr>
          <w:lang w:val="en-US"/>
        </w:rPr>
        <w:t>i</w:t>
      </w:r>
      <w:proofErr w:type="spellEnd"/>
      <w:r w:rsidRPr="00902B55">
        <w:rPr>
          <w:lang w:val="en-US"/>
        </w:rPr>
        <w:t xml:space="preserve"> </w:t>
      </w:r>
      <w:proofErr w:type="spellStart"/>
      <w:r w:rsidRPr="00902B55">
        <w:rPr>
          <w:lang w:val="en-US"/>
        </w:rPr>
        <w:t>package.deb</w:t>
      </w:r>
      <w:proofErr w:type="spellEnd"/>
    </w:p>
    <w:p w:rsidR="00902B55" w:rsidRDefault="00902B55" w:rsidP="001F7A49">
      <w:pPr>
        <w:pBdr>
          <w:bottom w:val="single" w:sz="6" w:space="1" w:color="auto"/>
        </w:pBdr>
        <w:rPr>
          <w:lang w:val="en-US"/>
        </w:rPr>
      </w:pPr>
      <w:proofErr w:type="spellStart"/>
      <w:r w:rsidRPr="00902B55">
        <w:rPr>
          <w:lang w:val="en-US"/>
        </w:rPr>
        <w:t>sudo</w:t>
      </w:r>
      <w:proofErr w:type="spellEnd"/>
      <w:r w:rsidRPr="00902B55">
        <w:rPr>
          <w:lang w:val="en-US"/>
        </w:rPr>
        <w:t xml:space="preserve"> </w:t>
      </w:r>
      <w:proofErr w:type="spellStart"/>
      <w:r w:rsidRPr="00902B55">
        <w:rPr>
          <w:lang w:val="en-US"/>
        </w:rPr>
        <w:t>dpkg</w:t>
      </w:r>
      <w:proofErr w:type="spellEnd"/>
      <w:r w:rsidRPr="00902B55">
        <w:rPr>
          <w:lang w:val="en-US"/>
        </w:rPr>
        <w:t xml:space="preserve"> -r package</w:t>
      </w:r>
    </w:p>
    <w:p w:rsidR="002F47D7" w:rsidRDefault="002F47D7" w:rsidP="001F7A49">
      <w:pPr>
        <w:rPr>
          <w:lang w:val="en-US"/>
        </w:rPr>
      </w:pPr>
    </w:p>
    <w:p w:rsidR="002F47D7" w:rsidRDefault="00DB6DA7" w:rsidP="001F7A49">
      <w:r w:rsidRPr="00DB6DA7">
        <w:t xml:space="preserve">5. Выложить историю команд в терминале </w:t>
      </w:r>
      <w:proofErr w:type="spellStart"/>
      <w:r w:rsidRPr="00DB6DA7">
        <w:t>ubuntu</w:t>
      </w:r>
      <w:proofErr w:type="spellEnd"/>
    </w:p>
    <w:p w:rsidR="00DB6DA7" w:rsidRDefault="00DB6DA7" w:rsidP="001F7A49"/>
    <w:p w:rsidR="00DB6DA7" w:rsidRDefault="00DB6DA7" w:rsidP="001F7A49">
      <w:r>
        <w:t xml:space="preserve">6. </w:t>
      </w:r>
      <w:r w:rsidRPr="00DB6DA7">
        <w:t xml:space="preserve">Нарисовать диаграмму, в </w:t>
      </w:r>
      <w:proofErr w:type="spellStart"/>
      <w:r w:rsidRPr="00DB6DA7">
        <w:t>которои</w:t>
      </w:r>
      <w:proofErr w:type="spellEnd"/>
      <w:r w:rsidRPr="00DB6DA7">
        <w:t xml:space="preserve">̆ есть класс </w:t>
      </w:r>
      <w:proofErr w:type="spellStart"/>
      <w:r w:rsidRPr="00DB6DA7">
        <w:t>родительскии</w:t>
      </w:r>
      <w:proofErr w:type="spellEnd"/>
      <w:r w:rsidRPr="00DB6DA7">
        <w:t xml:space="preserve">̆ класс, домашние животные и вьючные животные, в составы которых в случае домашних животных </w:t>
      </w:r>
      <w:proofErr w:type="spellStart"/>
      <w:r w:rsidRPr="00DB6DA7">
        <w:t>войдут</w:t>
      </w:r>
      <w:proofErr w:type="spellEnd"/>
      <w:r w:rsidRPr="00DB6DA7">
        <w:t xml:space="preserve"> классы: собаки, кошки, хомяки, а в класс вьючные животные </w:t>
      </w:r>
      <w:proofErr w:type="spellStart"/>
      <w:r w:rsidRPr="00DB6DA7">
        <w:t>войдут</w:t>
      </w:r>
      <w:proofErr w:type="spellEnd"/>
      <w:r w:rsidRPr="00DB6DA7">
        <w:t>: Лошади, верблюды и ослы).</w:t>
      </w:r>
    </w:p>
    <w:p w:rsidR="00DB6DA7" w:rsidRDefault="00DB6DA7" w:rsidP="001F7A49"/>
    <w:p w:rsidR="00DB6DA7" w:rsidRDefault="00DB6DA7" w:rsidP="00DB6DA7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="0007740C">
        <w:t xml:space="preserve">      </w:t>
      </w:r>
      <w:r>
        <w:t>Животное</w:t>
      </w:r>
    </w:p>
    <w:p w:rsidR="00DB6DA7" w:rsidRDefault="00DB6DA7" w:rsidP="00DB6DA7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07740C">
        <w:t xml:space="preserve">        </w:t>
      </w:r>
      <w:r>
        <w:t>|</w:t>
      </w:r>
    </w:p>
    <w:p w:rsidR="00DB6DA7" w:rsidRDefault="00DB6DA7" w:rsidP="00DB6DA7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 w:rsidR="0007740C">
        <w:t>-------------</w:t>
      </w:r>
      <w:r>
        <w:t>---------------------------</w:t>
      </w:r>
      <w:r w:rsidR="0007740C">
        <w:t>--</w:t>
      </w:r>
    </w:p>
    <w:p w:rsidR="00DB6DA7" w:rsidRDefault="00DB6DA7" w:rsidP="00DB6DA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|           </w:t>
      </w:r>
      <w:r>
        <w:tab/>
      </w:r>
      <w:r>
        <w:tab/>
      </w:r>
      <w:r w:rsidR="0007740C">
        <w:t xml:space="preserve">                    </w:t>
      </w:r>
      <w:r>
        <w:t>|</w:t>
      </w:r>
    </w:p>
    <w:p w:rsidR="00DB6DA7" w:rsidRDefault="00DB6DA7" w:rsidP="00DB6DA7">
      <w:pPr>
        <w:ind w:left="2124"/>
      </w:pPr>
      <w:r>
        <w:t xml:space="preserve">Домашние </w:t>
      </w:r>
      <w:proofErr w:type="gramStart"/>
      <w:r>
        <w:t xml:space="preserve">животные  </w:t>
      </w:r>
      <w:r>
        <w:tab/>
      </w:r>
      <w:proofErr w:type="gramEnd"/>
      <w:r w:rsidR="0007740C">
        <w:t xml:space="preserve">                  </w:t>
      </w:r>
      <w:r>
        <w:t>Вьючные животные</w:t>
      </w:r>
    </w:p>
    <w:p w:rsidR="00DB6DA7" w:rsidRDefault="00DB6DA7" w:rsidP="00DB6DA7">
      <w:r>
        <w:t xml:space="preserve">         </w:t>
      </w:r>
      <w:r>
        <w:tab/>
      </w:r>
      <w:r>
        <w:tab/>
      </w:r>
      <w:r>
        <w:tab/>
      </w:r>
      <w:r>
        <w:tab/>
        <w:t xml:space="preserve">     |           </w:t>
      </w:r>
      <w:r>
        <w:tab/>
      </w:r>
      <w:r>
        <w:tab/>
      </w:r>
      <w:r>
        <w:tab/>
        <w:t xml:space="preserve">     </w:t>
      </w:r>
      <w:r w:rsidR="0007740C">
        <w:t xml:space="preserve">                    </w:t>
      </w:r>
      <w:r>
        <w:t>|</w:t>
      </w:r>
    </w:p>
    <w:p w:rsidR="00DB6DA7" w:rsidRDefault="00DB6DA7" w:rsidP="00DB6DA7">
      <w:r>
        <w:t xml:space="preserve">                           ------------------------------------    </w:t>
      </w:r>
      <w:r w:rsidR="0007740C">
        <w:t xml:space="preserve">                    ------------------------------------    </w:t>
      </w:r>
    </w:p>
    <w:p w:rsidR="00DB6DA7" w:rsidRDefault="00DB6DA7" w:rsidP="0007740C">
      <w:pPr>
        <w:ind w:left="708" w:firstLine="708"/>
      </w:pPr>
      <w:r>
        <w:t xml:space="preserve">   |      </w:t>
      </w:r>
      <w:r w:rsidR="0007740C">
        <w:t xml:space="preserve">                   </w:t>
      </w:r>
      <w:r>
        <w:t xml:space="preserve">|      </w:t>
      </w:r>
      <w:r w:rsidR="0007740C">
        <w:t xml:space="preserve">               </w:t>
      </w:r>
      <w:r>
        <w:t xml:space="preserve">|      </w:t>
      </w:r>
      <w:r w:rsidR="0007740C">
        <w:t xml:space="preserve">                  |                         |                     |      </w:t>
      </w:r>
    </w:p>
    <w:p w:rsidR="00DB6DA7" w:rsidRDefault="00DB6DA7" w:rsidP="00DB6DA7">
      <w:r>
        <w:t xml:space="preserve">                    Собаки  </w:t>
      </w:r>
      <w:r w:rsidR="0007740C">
        <w:t xml:space="preserve">            </w:t>
      </w:r>
      <w:r>
        <w:t xml:space="preserve">Кошки  </w:t>
      </w:r>
      <w:r w:rsidR="0007740C">
        <w:t xml:space="preserve">       </w:t>
      </w:r>
      <w:r>
        <w:t xml:space="preserve">Хомяки  </w:t>
      </w:r>
      <w:r w:rsidR="0007740C">
        <w:t xml:space="preserve">          Лошади          Верблюды        Ослы</w:t>
      </w:r>
    </w:p>
    <w:p w:rsidR="00DB6DA7" w:rsidRDefault="00DB6DA7" w:rsidP="00DB6DA7"/>
    <w:p w:rsidR="00F3733E" w:rsidRDefault="00F3733E" w:rsidP="00DB6DA7"/>
    <w:p w:rsidR="00FC7B20" w:rsidRDefault="00F3733E" w:rsidP="00DB6DA7">
      <w:pPr>
        <w:pBdr>
          <w:bottom w:val="single" w:sz="6" w:space="1" w:color="auto"/>
        </w:pBdr>
      </w:pPr>
      <w:r w:rsidRPr="00F3733E">
        <w:t>7. В подключенном MySQL репозитории создать базу данных “Друзья человека”</w:t>
      </w:r>
    </w:p>
    <w:p w:rsidR="00945618" w:rsidRDefault="00945618" w:rsidP="00DB6DA7">
      <w:pPr>
        <w:pBdr>
          <w:bottom w:val="single" w:sz="6" w:space="1" w:color="auto"/>
        </w:pBdr>
      </w:pPr>
    </w:p>
    <w:p w:rsidR="00945618" w:rsidRPr="00BB3982" w:rsidRDefault="00945618" w:rsidP="00DB6DA7">
      <w:pPr>
        <w:rPr>
          <w:lang w:val="en-US"/>
        </w:rPr>
      </w:pPr>
      <w:proofErr w:type="spellStart"/>
      <w:r w:rsidRPr="00BB3982">
        <w:rPr>
          <w:lang w:val="en-US"/>
        </w:rPr>
        <w:t>mysql</w:t>
      </w:r>
      <w:proofErr w:type="spellEnd"/>
      <w:r w:rsidRPr="00BB3982">
        <w:rPr>
          <w:lang w:val="en-US"/>
        </w:rPr>
        <w:t xml:space="preserve"> -</w:t>
      </w:r>
      <w:proofErr w:type="spellStart"/>
      <w:r w:rsidRPr="00BB3982">
        <w:rPr>
          <w:lang w:val="en-US"/>
        </w:rPr>
        <w:t>uroot</w:t>
      </w:r>
      <w:proofErr w:type="spellEnd"/>
      <w:r w:rsidRPr="00BB3982">
        <w:rPr>
          <w:lang w:val="en-US"/>
        </w:rPr>
        <w:t xml:space="preserve"> -p</w:t>
      </w:r>
    </w:p>
    <w:p w:rsidR="00945618" w:rsidRPr="00BB3982" w:rsidRDefault="00945618" w:rsidP="00DB6DA7">
      <w:pPr>
        <w:rPr>
          <w:lang w:val="en-US"/>
        </w:rPr>
      </w:pPr>
      <w:r w:rsidRPr="00BB3982">
        <w:rPr>
          <w:lang w:val="en-US"/>
        </w:rPr>
        <w:t>CREATE DATABASE `</w:t>
      </w:r>
      <w:r w:rsidRPr="00945618">
        <w:t>Друзья</w:t>
      </w:r>
      <w:r w:rsidRPr="00BB3982">
        <w:rPr>
          <w:lang w:val="en-US"/>
        </w:rPr>
        <w:t xml:space="preserve"> </w:t>
      </w:r>
      <w:r w:rsidRPr="00945618">
        <w:t>человека</w:t>
      </w:r>
      <w:r w:rsidRPr="00BB3982">
        <w:rPr>
          <w:lang w:val="en-US"/>
        </w:rPr>
        <w:t>`;</w:t>
      </w:r>
    </w:p>
    <w:p w:rsidR="00945618" w:rsidRDefault="00945618" w:rsidP="00DB6DA7">
      <w:pPr>
        <w:pBdr>
          <w:bottom w:val="single" w:sz="6" w:space="1" w:color="auto"/>
        </w:pBdr>
      </w:pPr>
      <w:r w:rsidRPr="00945618">
        <w:t>SHOW DATABASES;</w:t>
      </w:r>
    </w:p>
    <w:p w:rsidR="009F1C1F" w:rsidRDefault="009F1C1F" w:rsidP="00DB6DA7"/>
    <w:p w:rsidR="009F1C1F" w:rsidRDefault="009F1C1F" w:rsidP="00DB6DA7">
      <w:r>
        <w:t xml:space="preserve">8. </w:t>
      </w:r>
      <w:r w:rsidRPr="009F1C1F">
        <w:t xml:space="preserve">Создать таблицы с </w:t>
      </w:r>
      <w:proofErr w:type="spellStart"/>
      <w:r w:rsidRPr="009F1C1F">
        <w:t>иерархиеи</w:t>
      </w:r>
      <w:proofErr w:type="spellEnd"/>
      <w:r w:rsidRPr="009F1C1F">
        <w:t>̆ из диаграммы в БД</w:t>
      </w:r>
    </w:p>
    <w:p w:rsidR="009F1C1F" w:rsidRDefault="009F1C1F" w:rsidP="00DB6DA7">
      <w:pPr>
        <w:pBdr>
          <w:bottom w:val="single" w:sz="6" w:space="1" w:color="auto"/>
        </w:pBdr>
      </w:pPr>
    </w:p>
    <w:p w:rsidR="00EB44FE" w:rsidRDefault="00EB44FE" w:rsidP="00EB44FE">
      <w:r>
        <w:t>USE `Друзья человека`;</w:t>
      </w:r>
    </w:p>
    <w:p w:rsidR="00EB44FE" w:rsidRDefault="00EB44FE" w:rsidP="00EB44FE"/>
    <w:p w:rsidR="00EB44FE" w:rsidRDefault="00EB44FE" w:rsidP="00EB44FE">
      <w:r>
        <w:t>CREATE TABLE `Животное` (</w:t>
      </w:r>
    </w:p>
    <w:p w:rsidR="00EB44FE" w:rsidRPr="00791F56" w:rsidRDefault="00EB44FE" w:rsidP="00EB44FE">
      <w:pPr>
        <w:rPr>
          <w:lang w:val="en-US"/>
        </w:rPr>
      </w:pPr>
      <w:r>
        <w:t xml:space="preserve">  </w:t>
      </w:r>
      <w:r w:rsidRPr="00791F56">
        <w:rPr>
          <w:lang w:val="en-US"/>
        </w:rPr>
        <w:t>`id` INT AUTO_INCREMENT PRIMARY KEY,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имя</w:t>
      </w:r>
      <w:r w:rsidRPr="00791F56">
        <w:rPr>
          <w:lang w:val="en-US"/>
        </w:rPr>
        <w:t xml:space="preserve">` </w:t>
      </w:r>
      <w:proofErr w:type="gramStart"/>
      <w:r w:rsidRPr="00791F56">
        <w:rPr>
          <w:lang w:val="en-US"/>
        </w:rPr>
        <w:t>VARCHAR(</w:t>
      </w:r>
      <w:proofErr w:type="gramEnd"/>
      <w:r w:rsidRPr="00791F56">
        <w:rPr>
          <w:lang w:val="en-US"/>
        </w:rPr>
        <w:t>255),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возраст</w:t>
      </w:r>
      <w:r w:rsidRPr="00791F56">
        <w:rPr>
          <w:lang w:val="en-US"/>
        </w:rPr>
        <w:t>` INT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Домашние</w:t>
      </w:r>
      <w:r w:rsidRPr="00791F56">
        <w:rPr>
          <w:lang w:val="en-US"/>
        </w:rPr>
        <w:t xml:space="preserve"> </w:t>
      </w:r>
      <w:r>
        <w:t>животные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родитель</w:t>
      </w:r>
      <w:r w:rsidRPr="00791F56">
        <w:rPr>
          <w:lang w:val="en-US"/>
        </w:rPr>
        <w:t>_id` INT,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тип</w:t>
      </w:r>
      <w:r w:rsidRPr="00791F56">
        <w:rPr>
          <w:lang w:val="en-US"/>
        </w:rPr>
        <w:t xml:space="preserve">` </w:t>
      </w:r>
      <w:proofErr w:type="gramStart"/>
      <w:r w:rsidRPr="00791F56">
        <w:rPr>
          <w:lang w:val="en-US"/>
        </w:rPr>
        <w:t>VARCHAR(</w:t>
      </w:r>
      <w:proofErr w:type="gramEnd"/>
      <w:r w:rsidRPr="00791F56">
        <w:rPr>
          <w:lang w:val="en-US"/>
        </w:rPr>
        <w:t>255),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FOREIGN KEY (`</w:t>
      </w:r>
      <w:r>
        <w:t>родитель</w:t>
      </w:r>
      <w:r w:rsidRPr="00791F56">
        <w:rPr>
          <w:lang w:val="en-US"/>
        </w:rPr>
        <w:t>_id`) REFERENCES `</w:t>
      </w:r>
      <w:r>
        <w:t>Животное</w:t>
      </w:r>
      <w:r w:rsidRPr="00791F56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Собаки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Pr="002B4D1B" w:rsidRDefault="00EB44FE" w:rsidP="00EB44FE">
      <w:pPr>
        <w:rPr>
          <w:lang w:val="en-US"/>
        </w:rPr>
      </w:pPr>
      <w:r>
        <w:t xml:space="preserve">  </w:t>
      </w:r>
      <w:r w:rsidRPr="002B4D1B">
        <w:rPr>
          <w:lang w:val="en-US"/>
        </w:rPr>
        <w:t>FOREIGN KEY (`</w:t>
      </w:r>
      <w:r>
        <w:t>родитель</w:t>
      </w:r>
      <w:r w:rsidRPr="002B4D1B">
        <w:rPr>
          <w:lang w:val="en-US"/>
        </w:rPr>
        <w:t>_id`) REFERENCES `</w:t>
      </w:r>
      <w:r>
        <w:t>Домашние</w:t>
      </w:r>
      <w:r w:rsidRPr="002B4D1B">
        <w:rPr>
          <w:lang w:val="en-US"/>
        </w:rPr>
        <w:t xml:space="preserve"> </w:t>
      </w:r>
      <w:r>
        <w:t>животные</w:t>
      </w:r>
      <w:r w:rsidRPr="002B4D1B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Кошки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Pr="002B4D1B" w:rsidRDefault="00EB44FE" w:rsidP="00EB44FE">
      <w:pPr>
        <w:rPr>
          <w:lang w:val="en-US"/>
        </w:rPr>
      </w:pPr>
      <w:r>
        <w:t xml:space="preserve">  </w:t>
      </w:r>
      <w:r w:rsidRPr="002B4D1B">
        <w:rPr>
          <w:lang w:val="en-US"/>
        </w:rPr>
        <w:t>FOREIGN KEY (`</w:t>
      </w:r>
      <w:r>
        <w:t>родитель</w:t>
      </w:r>
      <w:r w:rsidRPr="002B4D1B">
        <w:rPr>
          <w:lang w:val="en-US"/>
        </w:rPr>
        <w:t>_id`) REFERENCES `</w:t>
      </w:r>
      <w:r>
        <w:t>Домашние</w:t>
      </w:r>
      <w:r w:rsidRPr="002B4D1B">
        <w:rPr>
          <w:lang w:val="en-US"/>
        </w:rPr>
        <w:t xml:space="preserve"> </w:t>
      </w:r>
      <w:r>
        <w:t>животные</w:t>
      </w:r>
      <w:r w:rsidRPr="002B4D1B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Хомяки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Default="00EB44FE" w:rsidP="00EB44FE">
      <w:r>
        <w:t xml:space="preserve">  FOREIGN KEY (`</w:t>
      </w:r>
      <w:proofErr w:type="spellStart"/>
      <w:r>
        <w:t>родитель_id</w:t>
      </w:r>
      <w:proofErr w:type="spellEnd"/>
      <w:r>
        <w:t>`) REFERENCES `Домашние животные`(`</w:t>
      </w:r>
      <w:proofErr w:type="spellStart"/>
      <w:r>
        <w:t>id</w:t>
      </w:r>
      <w:proofErr w:type="spellEnd"/>
      <w:r>
        <w:t>`)</w:t>
      </w:r>
    </w:p>
    <w:p w:rsidR="00EB44FE" w:rsidRPr="002B4D1B" w:rsidRDefault="00EB44FE" w:rsidP="00EB44FE">
      <w:r w:rsidRPr="002B4D1B">
        <w:t>);</w:t>
      </w:r>
    </w:p>
    <w:p w:rsidR="00EB44FE" w:rsidRPr="002B4D1B" w:rsidRDefault="00EB44FE" w:rsidP="00EB44FE"/>
    <w:p w:rsidR="00EB44FE" w:rsidRPr="002B4D1B" w:rsidRDefault="00EB44FE" w:rsidP="00EB44FE">
      <w:r w:rsidRPr="00791F56">
        <w:rPr>
          <w:lang w:val="en-US"/>
        </w:rPr>
        <w:t>CREATE</w:t>
      </w:r>
      <w:r w:rsidRPr="002B4D1B">
        <w:t xml:space="preserve"> </w:t>
      </w:r>
      <w:r w:rsidRPr="00791F56">
        <w:rPr>
          <w:lang w:val="en-US"/>
        </w:rPr>
        <w:t>TABLE</w:t>
      </w:r>
      <w:r w:rsidRPr="002B4D1B">
        <w:t xml:space="preserve"> `</w:t>
      </w:r>
      <w:r>
        <w:t>Вьючные</w:t>
      </w:r>
      <w:r w:rsidRPr="002B4D1B">
        <w:t xml:space="preserve"> </w:t>
      </w:r>
      <w:r>
        <w:t>животные</w:t>
      </w:r>
      <w:r w:rsidRPr="002B4D1B">
        <w:t>` (</w:t>
      </w:r>
    </w:p>
    <w:p w:rsidR="00EB44FE" w:rsidRPr="00791F56" w:rsidRDefault="00EB44FE" w:rsidP="00EB44FE">
      <w:pPr>
        <w:rPr>
          <w:lang w:val="en-US"/>
        </w:rPr>
      </w:pPr>
      <w:r w:rsidRPr="002B4D1B">
        <w:t xml:space="preserve">  </w:t>
      </w:r>
      <w:r w:rsidRPr="00791F56">
        <w:rPr>
          <w:lang w:val="en-US"/>
        </w:rPr>
        <w:t>`id` INT AUTO_INCREMENT PRIMARY KEY,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родитель</w:t>
      </w:r>
      <w:r w:rsidRPr="00791F56">
        <w:rPr>
          <w:lang w:val="en-US"/>
        </w:rPr>
        <w:t>_id` INT,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</w:t>
      </w:r>
      <w:r>
        <w:t>тип</w:t>
      </w:r>
      <w:r w:rsidRPr="00791F56">
        <w:rPr>
          <w:lang w:val="en-US"/>
        </w:rPr>
        <w:t xml:space="preserve">` </w:t>
      </w:r>
      <w:proofErr w:type="gramStart"/>
      <w:r w:rsidRPr="00791F56">
        <w:rPr>
          <w:lang w:val="en-US"/>
        </w:rPr>
        <w:t>VARCHAR(</w:t>
      </w:r>
      <w:proofErr w:type="gramEnd"/>
      <w:r w:rsidRPr="00791F56">
        <w:rPr>
          <w:lang w:val="en-US"/>
        </w:rPr>
        <w:t>255),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FOREIGN KEY (`</w:t>
      </w:r>
      <w:r>
        <w:t>родитель</w:t>
      </w:r>
      <w:r w:rsidRPr="00791F56">
        <w:rPr>
          <w:lang w:val="en-US"/>
        </w:rPr>
        <w:t>_id`) REFERENCES `</w:t>
      </w:r>
      <w:r>
        <w:t>Животное</w:t>
      </w:r>
      <w:r w:rsidRPr="00791F56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Лошади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Pr="00EB44FE" w:rsidRDefault="00EB44FE" w:rsidP="00EB44FE">
      <w:pPr>
        <w:rPr>
          <w:lang w:val="en-US"/>
        </w:rPr>
      </w:pPr>
      <w:r>
        <w:t xml:space="preserve">  </w:t>
      </w:r>
      <w:r w:rsidRPr="00EB44FE">
        <w:rPr>
          <w:lang w:val="en-US"/>
        </w:rPr>
        <w:t>FOREIGN KEY (`</w:t>
      </w:r>
      <w:r>
        <w:t>родитель</w:t>
      </w:r>
      <w:r w:rsidRPr="00EB44FE">
        <w:rPr>
          <w:lang w:val="en-US"/>
        </w:rPr>
        <w:t>_id`) REFERENCES `</w:t>
      </w:r>
      <w:r>
        <w:t>Вьючные</w:t>
      </w:r>
      <w:r w:rsidRPr="00EB44FE">
        <w:rPr>
          <w:lang w:val="en-US"/>
        </w:rPr>
        <w:t xml:space="preserve"> </w:t>
      </w:r>
      <w:r>
        <w:t>животные</w:t>
      </w:r>
      <w:r w:rsidRPr="00EB44FE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Верблюды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lastRenderedPageBreak/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Pr="002B4D1B" w:rsidRDefault="00EB44FE" w:rsidP="00EB44FE">
      <w:pPr>
        <w:rPr>
          <w:lang w:val="en-US"/>
        </w:rPr>
      </w:pPr>
      <w:r>
        <w:t xml:space="preserve">  </w:t>
      </w:r>
      <w:r w:rsidRPr="002B4D1B">
        <w:rPr>
          <w:lang w:val="en-US"/>
        </w:rPr>
        <w:t>FOREIGN KEY (`</w:t>
      </w:r>
      <w:r>
        <w:t>родитель</w:t>
      </w:r>
      <w:r w:rsidRPr="002B4D1B">
        <w:rPr>
          <w:lang w:val="en-US"/>
        </w:rPr>
        <w:t>_id`) REFERENCES `</w:t>
      </w:r>
      <w:r>
        <w:t>Вьючные</w:t>
      </w:r>
      <w:r w:rsidRPr="002B4D1B">
        <w:rPr>
          <w:lang w:val="en-US"/>
        </w:rPr>
        <w:t xml:space="preserve"> </w:t>
      </w:r>
      <w:r>
        <w:t>животные</w:t>
      </w:r>
      <w:r w:rsidRPr="002B4D1B">
        <w:rPr>
          <w:lang w:val="en-US"/>
        </w:rPr>
        <w:t>`(`id`)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);</w:t>
      </w:r>
    </w:p>
    <w:p w:rsidR="00EB44FE" w:rsidRPr="00791F56" w:rsidRDefault="00EB44FE" w:rsidP="00EB44FE">
      <w:pPr>
        <w:rPr>
          <w:lang w:val="en-US"/>
        </w:rPr>
      </w:pP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>CREATE TABLE `</w:t>
      </w:r>
      <w:r>
        <w:t>Ослы</w:t>
      </w:r>
      <w:r w:rsidRPr="00791F56">
        <w:rPr>
          <w:lang w:val="en-US"/>
        </w:rPr>
        <w:t>` (</w:t>
      </w:r>
    </w:p>
    <w:p w:rsidR="00EB44FE" w:rsidRPr="00791F56" w:rsidRDefault="00EB44FE" w:rsidP="00EB44FE">
      <w:pPr>
        <w:rPr>
          <w:lang w:val="en-US"/>
        </w:rPr>
      </w:pPr>
      <w:r w:rsidRPr="00791F56">
        <w:rPr>
          <w:lang w:val="en-US"/>
        </w:rPr>
        <w:t xml:space="preserve">  `id` INT AUTO_INCREMENT PRIMARY KEY,</w:t>
      </w:r>
    </w:p>
    <w:p w:rsidR="00EB44FE" w:rsidRDefault="00EB44FE" w:rsidP="00EB44FE">
      <w:r w:rsidRPr="00791F56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EB44FE" w:rsidRDefault="00EB44FE" w:rsidP="00EB44FE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EB44FE" w:rsidRDefault="00EB44FE" w:rsidP="00EB44FE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EB44FE" w:rsidRDefault="00EB44FE" w:rsidP="00EB44FE">
      <w:r>
        <w:t xml:space="preserve">  FOREIGN KEY (`</w:t>
      </w:r>
      <w:proofErr w:type="spellStart"/>
      <w:r>
        <w:t>родитель_id</w:t>
      </w:r>
      <w:proofErr w:type="spellEnd"/>
      <w:r>
        <w:t>`) REFERENCES `Вьючные животные`(`</w:t>
      </w:r>
      <w:proofErr w:type="spellStart"/>
      <w:r>
        <w:t>id</w:t>
      </w:r>
      <w:proofErr w:type="spellEnd"/>
      <w:r>
        <w:t>`)</w:t>
      </w:r>
    </w:p>
    <w:p w:rsidR="00EB44FE" w:rsidRDefault="00EB44FE" w:rsidP="00EB44FE">
      <w:r>
        <w:t>);</w:t>
      </w:r>
    </w:p>
    <w:p w:rsidR="00EB44FE" w:rsidRDefault="00EB44FE" w:rsidP="00EB44FE"/>
    <w:p w:rsidR="00BB3982" w:rsidRDefault="00EB44FE" w:rsidP="00EB44FE">
      <w:pPr>
        <w:pBdr>
          <w:bottom w:val="single" w:sz="6" w:space="1" w:color="auto"/>
        </w:pBdr>
      </w:pPr>
      <w:r>
        <w:t>SHOW TABLES;</w:t>
      </w:r>
    </w:p>
    <w:p w:rsidR="00EB44FE" w:rsidRPr="005D48C0" w:rsidRDefault="00EB44FE" w:rsidP="00EB44FE">
      <w:pPr>
        <w:rPr>
          <w:lang w:val="en-US"/>
        </w:rPr>
      </w:pPr>
    </w:p>
    <w:p w:rsidR="00BB3982" w:rsidRDefault="00BB3982" w:rsidP="009F1C1F">
      <w:r w:rsidRPr="00BB3982">
        <w:t xml:space="preserve">9. Заполнить низкоуровневые таблицы именами(животных), </w:t>
      </w:r>
      <w:proofErr w:type="gramStart"/>
      <w:r w:rsidRPr="00BB3982">
        <w:t>командами</w:t>
      </w:r>
      <w:proofErr w:type="gramEnd"/>
      <w:r w:rsidRPr="00BB3982">
        <w:t xml:space="preserve"> которые они выполняют и датами рождения</w:t>
      </w:r>
    </w:p>
    <w:p w:rsidR="00BB3982" w:rsidRDefault="00BB3982" w:rsidP="009F1C1F">
      <w:pPr>
        <w:pBdr>
          <w:bottom w:val="single" w:sz="6" w:space="1" w:color="auto"/>
        </w:pBdr>
      </w:pPr>
    </w:p>
    <w:p w:rsidR="00791F56" w:rsidRDefault="00791F56" w:rsidP="00791F56">
      <w:r>
        <w:t>USE `Друзья человека`;</w:t>
      </w:r>
    </w:p>
    <w:p w:rsidR="00791F56" w:rsidRDefault="00791F56" w:rsidP="00791F56"/>
    <w:p w:rsidR="00791F56" w:rsidRDefault="00791F56" w:rsidP="00791F56">
      <w:r>
        <w:t>INSERT INTO `Собаки`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'Сидеть', '2019-05-12'),</w:t>
      </w:r>
    </w:p>
    <w:p w:rsidR="00791F56" w:rsidRDefault="00791F56" w:rsidP="00791F56">
      <w:r>
        <w:t xml:space="preserve">  (NULL, 'Лежать', '2020-01-25'),</w:t>
      </w:r>
    </w:p>
    <w:p w:rsidR="00791F56" w:rsidRDefault="00791F56" w:rsidP="00791F56">
      <w:r>
        <w:t xml:space="preserve">  (NULL, 'Апорт', '2018-11-08');</w:t>
      </w:r>
    </w:p>
    <w:p w:rsidR="00791F56" w:rsidRDefault="00791F56" w:rsidP="00791F56"/>
    <w:p w:rsidR="00791F56" w:rsidRDefault="00791F56" w:rsidP="00791F56">
      <w:r>
        <w:t>INSERT INTO `Кошки`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'Прогулка', '2017-09-14'),</w:t>
      </w:r>
    </w:p>
    <w:p w:rsidR="00791F56" w:rsidRDefault="00791F56" w:rsidP="00791F56">
      <w:r>
        <w:t xml:space="preserve">  (NULL, 'Лазить по деревьям', '2019-02-28'),</w:t>
      </w:r>
    </w:p>
    <w:p w:rsidR="00791F56" w:rsidRDefault="00791F56" w:rsidP="00791F56">
      <w:r>
        <w:t xml:space="preserve">  (NULL, 'Играть с мячиком', '2016-06-07');</w:t>
      </w:r>
    </w:p>
    <w:p w:rsidR="00791F56" w:rsidRDefault="00791F56" w:rsidP="00791F56"/>
    <w:p w:rsidR="00791F56" w:rsidRDefault="00791F56" w:rsidP="00791F56">
      <w:r>
        <w:t>INSERT INTO `Хомяки`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'Крутиться в колесе', '2020-12-01'),</w:t>
      </w:r>
    </w:p>
    <w:p w:rsidR="00791F56" w:rsidRDefault="00791F56" w:rsidP="00791F56">
      <w:r>
        <w:t xml:space="preserve">  (NULL, 'Копать туннели', '2019-07-18'),</w:t>
      </w:r>
    </w:p>
    <w:p w:rsidR="00791F56" w:rsidRDefault="00791F56" w:rsidP="00791F56">
      <w:r>
        <w:t xml:space="preserve">  (NULL, 'Прятаться в трубках', '2021-03-10');</w:t>
      </w:r>
    </w:p>
    <w:p w:rsidR="00791F56" w:rsidRDefault="00791F56" w:rsidP="00791F56"/>
    <w:p w:rsidR="00791F56" w:rsidRDefault="00791F56" w:rsidP="00791F56">
      <w:r>
        <w:t>INSERT INTO `Лошади`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'Скачки', '2015-08-12'),</w:t>
      </w:r>
    </w:p>
    <w:p w:rsidR="00791F56" w:rsidRDefault="00791F56" w:rsidP="00791F56">
      <w:r>
        <w:t xml:space="preserve">  (NULL, 'Дрессировка', '2016-04-25'),</w:t>
      </w:r>
    </w:p>
    <w:p w:rsidR="00791F56" w:rsidRDefault="00791F56" w:rsidP="00791F56">
      <w:r>
        <w:t xml:space="preserve">  (NULL, 'Подтягивание', '2017-11-08');</w:t>
      </w:r>
    </w:p>
    <w:p w:rsidR="00791F56" w:rsidRDefault="00791F56" w:rsidP="00791F56"/>
    <w:p w:rsidR="00791F56" w:rsidRDefault="00791F56" w:rsidP="00791F56">
      <w:r>
        <w:t>INSERT INTO `Ослы`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'Перевозка грузов', '2018-09-14'),</w:t>
      </w:r>
    </w:p>
    <w:p w:rsidR="00791F56" w:rsidRDefault="00791F56" w:rsidP="00791F56">
      <w:r>
        <w:t xml:space="preserve">  (NULL, '</w:t>
      </w:r>
      <w:proofErr w:type="spellStart"/>
      <w:r>
        <w:t>Треккинг</w:t>
      </w:r>
      <w:proofErr w:type="spellEnd"/>
      <w:r>
        <w:t>', '2019-02-28'),</w:t>
      </w:r>
    </w:p>
    <w:p w:rsidR="00791F56" w:rsidRDefault="00791F56" w:rsidP="00791F56">
      <w:r>
        <w:t xml:space="preserve">  (NULL, 'Путешествия', '2020-06-07');</w:t>
      </w:r>
    </w:p>
    <w:p w:rsidR="00791F56" w:rsidRDefault="00791F56" w:rsidP="00791F56"/>
    <w:p w:rsidR="00791F56" w:rsidRDefault="00791F56" w:rsidP="00791F56">
      <w:r>
        <w:t>INSERT INTO `Верблюды`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 xml:space="preserve">`) VALUES </w:t>
      </w:r>
    </w:p>
    <w:p w:rsidR="00791F56" w:rsidRDefault="00791F56" w:rsidP="00791F56">
      <w:r>
        <w:t xml:space="preserve">  (NULL, 'Перенос грузов', '2017-12-01'),</w:t>
      </w:r>
    </w:p>
    <w:p w:rsidR="00791F56" w:rsidRDefault="00791F56" w:rsidP="00791F56">
      <w:r>
        <w:t xml:space="preserve">  (NULL, 'Караваны', '2018-07-18'),</w:t>
      </w:r>
    </w:p>
    <w:p w:rsidR="00791F56" w:rsidRDefault="00791F56" w:rsidP="00791F56">
      <w:r>
        <w:t xml:space="preserve">  (NULL, 'Туризм', '2019-03-10');</w:t>
      </w:r>
    </w:p>
    <w:p w:rsidR="00791F56" w:rsidRDefault="00791F56" w:rsidP="00791F56"/>
    <w:p w:rsidR="00CD10F1" w:rsidRDefault="00791F56" w:rsidP="00791F56">
      <w:pPr>
        <w:pBdr>
          <w:bottom w:val="single" w:sz="6" w:space="1" w:color="auto"/>
        </w:pBdr>
      </w:pPr>
      <w:r>
        <w:t>SHOW TABLES;</w:t>
      </w:r>
    </w:p>
    <w:p w:rsidR="00791F56" w:rsidRDefault="00791F56" w:rsidP="00791F56"/>
    <w:p w:rsidR="00CD10F1" w:rsidRDefault="00CD10F1" w:rsidP="0059350B">
      <w:r w:rsidRPr="00CD10F1">
        <w:t xml:space="preserve">10. Удалив из таблицы верблюдов, т.к. верблюдов решили перевезти в </w:t>
      </w:r>
      <w:proofErr w:type="spellStart"/>
      <w:r w:rsidRPr="00CD10F1">
        <w:t>другои</w:t>
      </w:r>
      <w:proofErr w:type="spellEnd"/>
      <w:r w:rsidRPr="00CD10F1">
        <w:t>̆ питомник на зимовку. Объединить таблицы лошади, и ослы в одну таблицу.</w:t>
      </w:r>
    </w:p>
    <w:p w:rsidR="00611954" w:rsidRDefault="00611954" w:rsidP="0059350B">
      <w:pPr>
        <w:pBdr>
          <w:bottom w:val="single" w:sz="6" w:space="1" w:color="auto"/>
        </w:pBdr>
      </w:pPr>
    </w:p>
    <w:p w:rsidR="005D4DBF" w:rsidRDefault="005D4DBF" w:rsidP="005D4DBF">
      <w:r>
        <w:t>USE `Друзья человека`;</w:t>
      </w:r>
    </w:p>
    <w:p w:rsidR="005D4DBF" w:rsidRDefault="005D4DBF" w:rsidP="005D4DBF"/>
    <w:p w:rsidR="005D4DBF" w:rsidRPr="002B4D1B" w:rsidRDefault="005D4DBF" w:rsidP="005D4DBF">
      <w:pPr>
        <w:rPr>
          <w:lang w:val="en-US"/>
        </w:rPr>
      </w:pPr>
      <w:r w:rsidRPr="002B4D1B">
        <w:rPr>
          <w:lang w:val="en-US"/>
        </w:rPr>
        <w:lastRenderedPageBreak/>
        <w:t>DELETE FROM `</w:t>
      </w:r>
      <w:r>
        <w:t>Верблюды</w:t>
      </w:r>
      <w:r w:rsidRPr="002B4D1B">
        <w:rPr>
          <w:lang w:val="en-US"/>
        </w:rPr>
        <w:t>`;</w:t>
      </w:r>
    </w:p>
    <w:p w:rsidR="005D4DBF" w:rsidRPr="002B4D1B" w:rsidRDefault="005D4DBF" w:rsidP="005D4DBF">
      <w:pPr>
        <w:rPr>
          <w:lang w:val="en-US"/>
        </w:rPr>
      </w:pPr>
    </w:p>
    <w:p w:rsidR="005D4DBF" w:rsidRPr="005D4DBF" w:rsidRDefault="005D4DBF" w:rsidP="005D4DBF">
      <w:pPr>
        <w:rPr>
          <w:lang w:val="en-US"/>
        </w:rPr>
      </w:pPr>
      <w:r w:rsidRPr="005D4DBF">
        <w:rPr>
          <w:lang w:val="en-US"/>
        </w:rPr>
        <w:t>CREATE TABLE `</w:t>
      </w:r>
      <w:r>
        <w:t>Лошади</w:t>
      </w:r>
      <w:r w:rsidRPr="005D4DBF">
        <w:rPr>
          <w:lang w:val="en-US"/>
        </w:rPr>
        <w:t>_</w:t>
      </w:r>
      <w:r>
        <w:t>Ослы</w:t>
      </w:r>
      <w:r w:rsidRPr="005D4DBF">
        <w:rPr>
          <w:lang w:val="en-US"/>
        </w:rPr>
        <w:t>` (</w:t>
      </w:r>
    </w:p>
    <w:p w:rsidR="005D4DBF" w:rsidRPr="005D4DBF" w:rsidRDefault="005D4DBF" w:rsidP="005D4DBF">
      <w:pPr>
        <w:rPr>
          <w:lang w:val="en-US"/>
        </w:rPr>
      </w:pPr>
      <w:r w:rsidRPr="005D4DBF">
        <w:rPr>
          <w:lang w:val="en-US"/>
        </w:rPr>
        <w:t xml:space="preserve">  `id` INT AUTO_INCREMENT PRIMARY KEY,</w:t>
      </w:r>
    </w:p>
    <w:p w:rsidR="005D4DBF" w:rsidRDefault="005D4DBF" w:rsidP="005D4DBF">
      <w:r w:rsidRPr="005D4DBF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5D4DBF" w:rsidRDefault="005D4DBF" w:rsidP="005D4DBF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5D4DBF" w:rsidRDefault="005D4DBF" w:rsidP="005D4DBF">
      <w:r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5D4DBF" w:rsidRPr="002B4D1B" w:rsidRDefault="005D4DBF" w:rsidP="005D4DBF">
      <w:pPr>
        <w:rPr>
          <w:lang w:val="en-US"/>
        </w:rPr>
      </w:pPr>
      <w:r>
        <w:t xml:space="preserve">  </w:t>
      </w:r>
      <w:r w:rsidRPr="002B4D1B">
        <w:rPr>
          <w:lang w:val="en-US"/>
        </w:rPr>
        <w:t>FOREIGN KEY (`</w:t>
      </w:r>
      <w:r>
        <w:t>родитель</w:t>
      </w:r>
      <w:r w:rsidRPr="002B4D1B">
        <w:rPr>
          <w:lang w:val="en-US"/>
        </w:rPr>
        <w:t>_id`) REFERENCES `</w:t>
      </w:r>
      <w:r>
        <w:t>Вьючные</w:t>
      </w:r>
      <w:r w:rsidRPr="002B4D1B">
        <w:rPr>
          <w:lang w:val="en-US"/>
        </w:rPr>
        <w:t xml:space="preserve"> </w:t>
      </w:r>
      <w:r>
        <w:t>животные</w:t>
      </w:r>
      <w:r w:rsidRPr="002B4D1B">
        <w:rPr>
          <w:lang w:val="en-US"/>
        </w:rPr>
        <w:t>`(`id`)</w:t>
      </w:r>
    </w:p>
    <w:p w:rsidR="005D4DBF" w:rsidRDefault="005D4DBF" w:rsidP="005D4DBF">
      <w:r>
        <w:t>);</w:t>
      </w:r>
    </w:p>
    <w:p w:rsidR="005D4DBF" w:rsidRDefault="005D4DBF" w:rsidP="005D4DBF"/>
    <w:p w:rsidR="005D4DBF" w:rsidRDefault="005D4DBF" w:rsidP="005D4DBF">
      <w:r>
        <w:t>INSERT INTO `</w:t>
      </w:r>
      <w:proofErr w:type="spellStart"/>
      <w:r>
        <w:t>Лошади_Ослы</w:t>
      </w:r>
      <w:proofErr w:type="spellEnd"/>
      <w:r>
        <w:t>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`)</w:t>
      </w:r>
    </w:p>
    <w:p w:rsidR="005D4DBF" w:rsidRDefault="005D4DBF" w:rsidP="005D4DBF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 FROM `Лошади`;</w:t>
      </w:r>
    </w:p>
    <w:p w:rsidR="005D4DBF" w:rsidRDefault="005D4DBF" w:rsidP="005D4DBF"/>
    <w:p w:rsidR="005D4DBF" w:rsidRDefault="005D4DBF" w:rsidP="005D4DBF">
      <w:r>
        <w:t>INSERT INTO `</w:t>
      </w:r>
      <w:proofErr w:type="spellStart"/>
      <w:r>
        <w:t>Лошади_Ослы</w:t>
      </w:r>
      <w:proofErr w:type="spellEnd"/>
      <w:r>
        <w:t>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`)</w:t>
      </w:r>
    </w:p>
    <w:p w:rsidR="005D4DBF" w:rsidRDefault="005D4DBF" w:rsidP="005D4DBF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 FROM `Ослы`;</w:t>
      </w:r>
    </w:p>
    <w:p w:rsidR="005D4DBF" w:rsidRPr="002B4D1B" w:rsidRDefault="005D4DBF" w:rsidP="005D4DBF">
      <w:pPr>
        <w:rPr>
          <w:lang w:val="en-US"/>
        </w:rPr>
      </w:pPr>
      <w:r w:rsidRPr="002B4D1B">
        <w:rPr>
          <w:lang w:val="en-US"/>
        </w:rPr>
        <w:t>SELECT * FROM `</w:t>
      </w:r>
      <w:r>
        <w:t>Лошади</w:t>
      </w:r>
      <w:r w:rsidRPr="002B4D1B">
        <w:rPr>
          <w:lang w:val="en-US"/>
        </w:rPr>
        <w:t>_</w:t>
      </w:r>
      <w:r>
        <w:t>Ослы</w:t>
      </w:r>
      <w:r w:rsidRPr="002B4D1B">
        <w:rPr>
          <w:lang w:val="en-US"/>
        </w:rPr>
        <w:t>`;</w:t>
      </w:r>
    </w:p>
    <w:p w:rsidR="005D4DBF" w:rsidRPr="002B4D1B" w:rsidRDefault="005D4DBF" w:rsidP="005D4DBF">
      <w:pPr>
        <w:rPr>
          <w:lang w:val="en-US"/>
        </w:rPr>
      </w:pPr>
    </w:p>
    <w:p w:rsidR="005D4DBF" w:rsidRPr="005D4DBF" w:rsidRDefault="005D4DBF" w:rsidP="005D4DBF">
      <w:pPr>
        <w:rPr>
          <w:lang w:val="en-US"/>
        </w:rPr>
      </w:pPr>
      <w:r w:rsidRPr="005D4DBF">
        <w:rPr>
          <w:lang w:val="en-US"/>
        </w:rPr>
        <w:t>DROP TABLE `</w:t>
      </w:r>
      <w:r>
        <w:t>Лошади</w:t>
      </w:r>
      <w:r w:rsidRPr="005D4DBF">
        <w:rPr>
          <w:lang w:val="en-US"/>
        </w:rPr>
        <w:t>`;</w:t>
      </w:r>
    </w:p>
    <w:p w:rsidR="005D4DBF" w:rsidRPr="005D4DBF" w:rsidRDefault="005D4DBF" w:rsidP="005D4DBF">
      <w:pPr>
        <w:rPr>
          <w:lang w:val="en-US"/>
        </w:rPr>
      </w:pPr>
      <w:r w:rsidRPr="005D4DBF">
        <w:rPr>
          <w:lang w:val="en-US"/>
        </w:rPr>
        <w:t>DROP TABLE `</w:t>
      </w:r>
      <w:r>
        <w:t>Ослы</w:t>
      </w:r>
      <w:r w:rsidRPr="005D4DBF">
        <w:rPr>
          <w:lang w:val="en-US"/>
        </w:rPr>
        <w:t>`;</w:t>
      </w:r>
    </w:p>
    <w:p w:rsidR="005D4DBF" w:rsidRPr="005D4DBF" w:rsidRDefault="005D4DBF" w:rsidP="005D4DBF">
      <w:pPr>
        <w:rPr>
          <w:lang w:val="en-US"/>
        </w:rPr>
      </w:pPr>
    </w:p>
    <w:p w:rsidR="0010182B" w:rsidRPr="002B4D1B" w:rsidRDefault="005D4DBF" w:rsidP="005D4DBF">
      <w:pPr>
        <w:pBdr>
          <w:bottom w:val="single" w:sz="6" w:space="1" w:color="auto"/>
        </w:pBdr>
        <w:rPr>
          <w:lang w:val="en-US"/>
        </w:rPr>
      </w:pPr>
      <w:r w:rsidRPr="002B4D1B">
        <w:rPr>
          <w:lang w:val="en-US"/>
        </w:rPr>
        <w:t>SHOW TABLES;</w:t>
      </w:r>
    </w:p>
    <w:p w:rsidR="005D4DBF" w:rsidRPr="002B4D1B" w:rsidRDefault="005D4DBF" w:rsidP="005D4DBF">
      <w:pPr>
        <w:rPr>
          <w:lang w:val="en-US"/>
        </w:rPr>
      </w:pPr>
    </w:p>
    <w:p w:rsidR="0010182B" w:rsidRDefault="00E16043" w:rsidP="00E63F8C">
      <w:r w:rsidRPr="00E16043">
        <w:t>11.</w:t>
      </w:r>
      <w:r>
        <w:t xml:space="preserve"> </w:t>
      </w:r>
      <w:r w:rsidRPr="00E16043">
        <w:t xml:space="preserve">Создать новую таблицу </w:t>
      </w:r>
      <w:proofErr w:type="gramStart"/>
      <w:r w:rsidRPr="00E16043">
        <w:t>“молодые животные”</w:t>
      </w:r>
      <w:proofErr w:type="gramEnd"/>
      <w:r w:rsidRPr="00E16043"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</w:t>
      </w:r>
      <w:proofErr w:type="spellStart"/>
      <w:r w:rsidRPr="00E16043">
        <w:t>новои</w:t>
      </w:r>
      <w:proofErr w:type="spellEnd"/>
      <w:r w:rsidRPr="00E16043">
        <w:t>̆ таблице</w:t>
      </w:r>
    </w:p>
    <w:p w:rsidR="00E16043" w:rsidRDefault="00E16043" w:rsidP="00E63F8C">
      <w:pPr>
        <w:pBdr>
          <w:bottom w:val="single" w:sz="6" w:space="1" w:color="auto"/>
        </w:pBdr>
      </w:pPr>
    </w:p>
    <w:p w:rsidR="002B4D1B" w:rsidRDefault="002B4D1B" w:rsidP="002B4D1B">
      <w:r>
        <w:t>USE `Друзья человека`;</w:t>
      </w:r>
    </w:p>
    <w:p w:rsidR="002B4D1B" w:rsidRDefault="002B4D1B" w:rsidP="002B4D1B"/>
    <w:p w:rsidR="002B4D1B" w:rsidRPr="002B4D1B" w:rsidRDefault="002B4D1B" w:rsidP="002B4D1B">
      <w:pPr>
        <w:rPr>
          <w:lang w:val="en-US"/>
        </w:rPr>
      </w:pPr>
      <w:r w:rsidRPr="002B4D1B">
        <w:rPr>
          <w:lang w:val="en-US"/>
        </w:rPr>
        <w:t>CREATE TABLE `</w:t>
      </w:r>
      <w:r>
        <w:t>молодые</w:t>
      </w:r>
      <w:r w:rsidRPr="002B4D1B">
        <w:rPr>
          <w:lang w:val="en-US"/>
        </w:rPr>
        <w:t xml:space="preserve"> </w:t>
      </w:r>
      <w:r>
        <w:t>животные</w:t>
      </w:r>
      <w:r w:rsidRPr="002B4D1B">
        <w:rPr>
          <w:lang w:val="en-US"/>
        </w:rPr>
        <w:t>` (</w:t>
      </w:r>
    </w:p>
    <w:p w:rsidR="002B4D1B" w:rsidRPr="002B4D1B" w:rsidRDefault="002B4D1B" w:rsidP="002B4D1B">
      <w:pPr>
        <w:rPr>
          <w:lang w:val="en-US"/>
        </w:rPr>
      </w:pPr>
      <w:r w:rsidRPr="002B4D1B">
        <w:rPr>
          <w:lang w:val="en-US"/>
        </w:rPr>
        <w:t xml:space="preserve">  `id` INT AUTO_INCREMENT PRIMARY KEY,</w:t>
      </w:r>
    </w:p>
    <w:p w:rsidR="002B4D1B" w:rsidRPr="002B4D1B" w:rsidRDefault="002B4D1B" w:rsidP="002B4D1B">
      <w:pPr>
        <w:rPr>
          <w:lang w:val="en-US"/>
        </w:rPr>
      </w:pPr>
      <w:r w:rsidRPr="002B4D1B">
        <w:rPr>
          <w:lang w:val="en-US"/>
        </w:rPr>
        <w:t xml:space="preserve">  `</w:t>
      </w:r>
      <w:r>
        <w:t>имя</w:t>
      </w:r>
      <w:r w:rsidRPr="002B4D1B">
        <w:rPr>
          <w:lang w:val="en-US"/>
        </w:rPr>
        <w:t xml:space="preserve">` </w:t>
      </w:r>
      <w:proofErr w:type="gramStart"/>
      <w:r w:rsidRPr="002B4D1B">
        <w:rPr>
          <w:lang w:val="en-US"/>
        </w:rPr>
        <w:t>VARCHAR(</w:t>
      </w:r>
      <w:proofErr w:type="gramEnd"/>
      <w:r w:rsidRPr="002B4D1B">
        <w:rPr>
          <w:lang w:val="en-US"/>
        </w:rPr>
        <w:t>255),</w:t>
      </w:r>
    </w:p>
    <w:p w:rsidR="002B4D1B" w:rsidRPr="002B4D1B" w:rsidRDefault="002B4D1B" w:rsidP="002B4D1B">
      <w:pPr>
        <w:rPr>
          <w:lang w:val="en-US"/>
        </w:rPr>
      </w:pPr>
      <w:r w:rsidRPr="002B4D1B">
        <w:rPr>
          <w:lang w:val="en-US"/>
        </w:rPr>
        <w:t xml:space="preserve">  `</w:t>
      </w:r>
      <w:r>
        <w:t>команды</w:t>
      </w:r>
      <w:r w:rsidRPr="002B4D1B">
        <w:rPr>
          <w:lang w:val="en-US"/>
        </w:rPr>
        <w:t xml:space="preserve">` </w:t>
      </w:r>
      <w:proofErr w:type="gramStart"/>
      <w:r w:rsidRPr="002B4D1B">
        <w:rPr>
          <w:lang w:val="en-US"/>
        </w:rPr>
        <w:t>VARCHAR(</w:t>
      </w:r>
      <w:proofErr w:type="gramEnd"/>
      <w:r w:rsidRPr="002B4D1B">
        <w:rPr>
          <w:lang w:val="en-US"/>
        </w:rPr>
        <w:t>255),</w:t>
      </w:r>
    </w:p>
    <w:p w:rsidR="002B4D1B" w:rsidRPr="002B4D1B" w:rsidRDefault="002B4D1B" w:rsidP="002B4D1B">
      <w:pPr>
        <w:rPr>
          <w:lang w:val="en-US"/>
        </w:rPr>
      </w:pPr>
      <w:r w:rsidRPr="002B4D1B">
        <w:rPr>
          <w:lang w:val="en-US"/>
        </w:rPr>
        <w:t xml:space="preserve">  `</w:t>
      </w:r>
      <w:r>
        <w:t>возраст</w:t>
      </w:r>
      <w:r w:rsidRPr="002B4D1B">
        <w:rPr>
          <w:lang w:val="en-US"/>
        </w:rPr>
        <w:t xml:space="preserve">` </w:t>
      </w:r>
      <w:proofErr w:type="gramStart"/>
      <w:r w:rsidRPr="002B4D1B">
        <w:rPr>
          <w:lang w:val="en-US"/>
        </w:rPr>
        <w:t>VARCHAR(</w:t>
      </w:r>
      <w:proofErr w:type="gramEnd"/>
      <w:r w:rsidRPr="002B4D1B">
        <w:rPr>
          <w:lang w:val="en-US"/>
        </w:rPr>
        <w:t>255)</w:t>
      </w:r>
    </w:p>
    <w:p w:rsidR="002B4D1B" w:rsidRDefault="002B4D1B" w:rsidP="002B4D1B">
      <w:r>
        <w:t>);</w:t>
      </w:r>
    </w:p>
    <w:p w:rsidR="002B4D1B" w:rsidRDefault="002B4D1B" w:rsidP="002B4D1B"/>
    <w:p w:rsidR="002B4D1B" w:rsidRDefault="002B4D1B" w:rsidP="002B4D1B">
      <w:r>
        <w:t>INSERT INTO `молодые животные` (`имя`, `команды`, `возраст`)</w:t>
      </w:r>
    </w:p>
    <w:p w:rsidR="002B4D1B" w:rsidRDefault="002B4D1B" w:rsidP="002B4D1B">
      <w:r>
        <w:t xml:space="preserve">SELECT `имя`, `команды`, </w:t>
      </w:r>
      <w:proofErr w:type="gramStart"/>
      <w:r>
        <w:t>CONCAT(</w:t>
      </w:r>
      <w:proofErr w:type="gramEnd"/>
      <w:r>
        <w:t>TIMESTAMPDIFF(YEAR, `</w:t>
      </w:r>
      <w:proofErr w:type="spellStart"/>
      <w:r>
        <w:t>дата_рождения</w:t>
      </w:r>
      <w:proofErr w:type="spellEnd"/>
      <w:r>
        <w:t>`, CURDATE()) - 1, ' год ', TIMESTAMPDIFF(MONTH, DATE_ADD(`</w:t>
      </w:r>
      <w:proofErr w:type="spellStart"/>
      <w:r>
        <w:t>дата_рождения</w:t>
      </w:r>
      <w:proofErr w:type="spellEnd"/>
      <w:r>
        <w:t>`, INTERVAL TIMESTAMPDIFF(YEAR, `</w:t>
      </w:r>
      <w:proofErr w:type="spellStart"/>
      <w:r>
        <w:t>дата_рождения</w:t>
      </w:r>
      <w:proofErr w:type="spellEnd"/>
      <w:r>
        <w:t>`, CURDATE()) - 1 YEAR), CURDATE()), ' месяц') AS `возраст`</w:t>
      </w:r>
    </w:p>
    <w:p w:rsidR="002B4D1B" w:rsidRDefault="002B4D1B" w:rsidP="002B4D1B">
      <w:r>
        <w:t>FROM `Все животные`</w:t>
      </w:r>
    </w:p>
    <w:p w:rsidR="002B4D1B" w:rsidRDefault="002B4D1B" w:rsidP="002B4D1B">
      <w:r>
        <w:t>WHERE `возраст</w:t>
      </w:r>
      <w:proofErr w:type="gramStart"/>
      <w:r>
        <w:t>` &gt;</w:t>
      </w:r>
      <w:proofErr w:type="gramEnd"/>
      <w:r>
        <w:t xml:space="preserve"> 1 AND `возраст` &lt; 3;</w:t>
      </w:r>
    </w:p>
    <w:p w:rsidR="002B4D1B" w:rsidRDefault="002B4D1B" w:rsidP="002B4D1B"/>
    <w:p w:rsidR="002B4D1B" w:rsidRDefault="002B4D1B" w:rsidP="002B4D1B">
      <w:r>
        <w:t>SELECT * FROM `молодые животные`;</w:t>
      </w:r>
    </w:p>
    <w:p w:rsidR="002B4D1B" w:rsidRDefault="002B4D1B" w:rsidP="002B4D1B"/>
    <w:p w:rsidR="00853B53" w:rsidRDefault="002B4D1B" w:rsidP="002B4D1B">
      <w:pPr>
        <w:pBdr>
          <w:bottom w:val="single" w:sz="6" w:space="1" w:color="auto"/>
        </w:pBdr>
      </w:pPr>
      <w:r>
        <w:t>SHOW TABLES;</w:t>
      </w:r>
    </w:p>
    <w:p w:rsidR="002B4D1B" w:rsidRPr="00791F56" w:rsidRDefault="002B4D1B" w:rsidP="002B4D1B">
      <w:pPr>
        <w:rPr>
          <w:lang w:val="en-US"/>
        </w:rPr>
      </w:pPr>
    </w:p>
    <w:p w:rsidR="00853B53" w:rsidRDefault="008632FF" w:rsidP="0089310B">
      <w:r w:rsidRPr="008632FF">
        <w:t>12. Объединить все таблицы в одну, при этом сохраняя поля, указывающие на прошлую принадлежность к старым таблицам.</w:t>
      </w:r>
    </w:p>
    <w:p w:rsidR="008632FF" w:rsidRDefault="008632FF" w:rsidP="0089310B">
      <w:pPr>
        <w:pBdr>
          <w:bottom w:val="single" w:sz="6" w:space="1" w:color="auto"/>
        </w:pBdr>
      </w:pPr>
    </w:p>
    <w:p w:rsidR="00C04ED8" w:rsidRDefault="00C04ED8" w:rsidP="00C04ED8">
      <w:r>
        <w:t>USE `Друзья человека`;</w:t>
      </w:r>
    </w:p>
    <w:p w:rsidR="00C04ED8" w:rsidRDefault="00C04ED8" w:rsidP="00C04ED8"/>
    <w:p w:rsidR="00C04ED8" w:rsidRPr="00C04ED8" w:rsidRDefault="00C04ED8" w:rsidP="00C04ED8">
      <w:pPr>
        <w:rPr>
          <w:lang w:val="en-US"/>
        </w:rPr>
      </w:pPr>
      <w:r w:rsidRPr="00C04ED8">
        <w:rPr>
          <w:lang w:val="en-US"/>
        </w:rPr>
        <w:t>CREATE TABLE `</w:t>
      </w:r>
      <w:r>
        <w:t>Все</w:t>
      </w:r>
      <w:r w:rsidRPr="00C04ED8">
        <w:rPr>
          <w:lang w:val="en-US"/>
        </w:rPr>
        <w:t xml:space="preserve"> </w:t>
      </w:r>
      <w:r>
        <w:t>животные</w:t>
      </w:r>
      <w:r w:rsidRPr="00C04ED8">
        <w:rPr>
          <w:lang w:val="en-US"/>
        </w:rPr>
        <w:t>` (</w:t>
      </w:r>
    </w:p>
    <w:p w:rsidR="00C04ED8" w:rsidRPr="00C04ED8" w:rsidRDefault="00C04ED8" w:rsidP="00C04ED8">
      <w:pPr>
        <w:rPr>
          <w:lang w:val="en-US"/>
        </w:rPr>
      </w:pPr>
      <w:r w:rsidRPr="00C04ED8">
        <w:rPr>
          <w:lang w:val="en-US"/>
        </w:rPr>
        <w:t xml:space="preserve">  `id` INT AUTO_INCREMENT PRIMARY KEY,</w:t>
      </w:r>
    </w:p>
    <w:p w:rsidR="00C04ED8" w:rsidRDefault="00C04ED8" w:rsidP="00C04ED8">
      <w:r w:rsidRPr="00C04ED8">
        <w:rPr>
          <w:lang w:val="en-US"/>
        </w:rPr>
        <w:t xml:space="preserve">  </w:t>
      </w:r>
      <w:r>
        <w:t>`</w:t>
      </w:r>
      <w:proofErr w:type="spellStart"/>
      <w:r>
        <w:t>родитель_id</w:t>
      </w:r>
      <w:proofErr w:type="spellEnd"/>
      <w:r>
        <w:t>` INT,</w:t>
      </w:r>
    </w:p>
    <w:p w:rsidR="00C04ED8" w:rsidRDefault="00C04ED8" w:rsidP="00C04ED8">
      <w:r>
        <w:t xml:space="preserve">  `команды` </w:t>
      </w:r>
      <w:proofErr w:type="gramStart"/>
      <w:r>
        <w:t>VARCHAR(</w:t>
      </w:r>
      <w:proofErr w:type="gramEnd"/>
      <w:r>
        <w:t>255),</w:t>
      </w:r>
    </w:p>
    <w:p w:rsidR="00C04ED8" w:rsidRDefault="00C04ED8" w:rsidP="00C04ED8">
      <w:r>
        <w:lastRenderedPageBreak/>
        <w:t xml:space="preserve">  `</w:t>
      </w:r>
      <w:proofErr w:type="spellStart"/>
      <w:r>
        <w:t>дата_рождения</w:t>
      </w:r>
      <w:proofErr w:type="spellEnd"/>
      <w:r>
        <w:t>` DATE,</w:t>
      </w:r>
    </w:p>
    <w:p w:rsidR="00C04ED8" w:rsidRDefault="00C04ED8" w:rsidP="00C04ED8">
      <w:r>
        <w:t xml:space="preserve">  `</w:t>
      </w:r>
      <w:proofErr w:type="spellStart"/>
      <w:r>
        <w:t>старая_таблица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</w:t>
      </w:r>
    </w:p>
    <w:p w:rsidR="00C04ED8" w:rsidRDefault="00C04ED8" w:rsidP="00C04ED8">
      <w:r>
        <w:t>);</w:t>
      </w:r>
    </w:p>
    <w:p w:rsidR="00C04ED8" w:rsidRDefault="00C04ED8" w:rsidP="00C04ED8"/>
    <w:p w:rsidR="00C04ED8" w:rsidRDefault="00C04ED8" w:rsidP="00C04ED8">
      <w:r>
        <w:t>INSERT INTO `Все животные`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`</w:t>
      </w:r>
      <w:proofErr w:type="spellStart"/>
      <w:r>
        <w:t>старая_таблица</w:t>
      </w:r>
      <w:proofErr w:type="spellEnd"/>
      <w:r>
        <w:t>`)</w:t>
      </w:r>
    </w:p>
    <w:p w:rsidR="00C04ED8" w:rsidRDefault="00C04ED8" w:rsidP="00C04ED8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'Собаки'</w:t>
      </w:r>
    </w:p>
    <w:p w:rsidR="00C04ED8" w:rsidRDefault="00C04ED8" w:rsidP="00C04ED8">
      <w:r>
        <w:t>FROM `Собаки`;</w:t>
      </w:r>
    </w:p>
    <w:p w:rsidR="00C04ED8" w:rsidRDefault="00C04ED8" w:rsidP="00C04ED8"/>
    <w:p w:rsidR="00C04ED8" w:rsidRDefault="00C04ED8" w:rsidP="00C04ED8">
      <w:r>
        <w:t>INSERT INTO `Все животные`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`</w:t>
      </w:r>
      <w:proofErr w:type="spellStart"/>
      <w:r>
        <w:t>старая_таблица</w:t>
      </w:r>
      <w:proofErr w:type="spellEnd"/>
      <w:r>
        <w:t>`)</w:t>
      </w:r>
    </w:p>
    <w:p w:rsidR="00C04ED8" w:rsidRDefault="00C04ED8" w:rsidP="00C04ED8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'Кошки'</w:t>
      </w:r>
    </w:p>
    <w:p w:rsidR="00C04ED8" w:rsidRDefault="00C04ED8" w:rsidP="00C04ED8">
      <w:r>
        <w:t>FROM `Кошки`;</w:t>
      </w:r>
    </w:p>
    <w:p w:rsidR="00C04ED8" w:rsidRDefault="00C04ED8" w:rsidP="00C04ED8"/>
    <w:p w:rsidR="00C04ED8" w:rsidRDefault="00C04ED8" w:rsidP="00C04ED8">
      <w:r>
        <w:t>INSERT INTO `Все животные`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`</w:t>
      </w:r>
      <w:proofErr w:type="spellStart"/>
      <w:r>
        <w:t>старая_таблица</w:t>
      </w:r>
      <w:proofErr w:type="spellEnd"/>
      <w:r>
        <w:t>`)</w:t>
      </w:r>
    </w:p>
    <w:p w:rsidR="00C04ED8" w:rsidRDefault="00C04ED8" w:rsidP="00C04ED8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'Хомяки'</w:t>
      </w:r>
    </w:p>
    <w:p w:rsidR="00C04ED8" w:rsidRDefault="00C04ED8" w:rsidP="00C04ED8">
      <w:r>
        <w:t>FROM `Хомяки`;</w:t>
      </w:r>
    </w:p>
    <w:p w:rsidR="00C04ED8" w:rsidRDefault="00C04ED8" w:rsidP="00C04ED8"/>
    <w:p w:rsidR="00C04ED8" w:rsidRDefault="00C04ED8" w:rsidP="00C04ED8">
      <w:r>
        <w:t>INSERT INTO `Все животные` (`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`</w:t>
      </w:r>
      <w:proofErr w:type="spellStart"/>
      <w:r>
        <w:t>старая_таблица</w:t>
      </w:r>
      <w:proofErr w:type="spellEnd"/>
      <w:r>
        <w:t>`)</w:t>
      </w:r>
    </w:p>
    <w:p w:rsidR="00C04ED8" w:rsidRDefault="00C04ED8" w:rsidP="00C04ED8">
      <w:r>
        <w:t>SELECT `</w:t>
      </w:r>
      <w:proofErr w:type="spellStart"/>
      <w:r>
        <w:t>родитель_id</w:t>
      </w:r>
      <w:proofErr w:type="spellEnd"/>
      <w:r>
        <w:t>`, `команды`, `</w:t>
      </w:r>
      <w:proofErr w:type="spellStart"/>
      <w:r>
        <w:t>дата_рождения</w:t>
      </w:r>
      <w:proofErr w:type="spellEnd"/>
      <w:r>
        <w:t>`, '</w:t>
      </w:r>
      <w:proofErr w:type="spellStart"/>
      <w:r>
        <w:t>Лошади_Ослы</w:t>
      </w:r>
      <w:proofErr w:type="spellEnd"/>
      <w:r>
        <w:t>'</w:t>
      </w:r>
    </w:p>
    <w:p w:rsidR="00C04ED8" w:rsidRDefault="00C04ED8" w:rsidP="00C04ED8">
      <w:r>
        <w:t>FROM `</w:t>
      </w:r>
      <w:proofErr w:type="spellStart"/>
      <w:r>
        <w:t>Лошади_Ослы</w:t>
      </w:r>
      <w:proofErr w:type="spellEnd"/>
      <w:r>
        <w:t>`;</w:t>
      </w:r>
    </w:p>
    <w:p w:rsidR="00C04ED8" w:rsidRDefault="00C04ED8" w:rsidP="00C04ED8"/>
    <w:p w:rsidR="00C04ED8" w:rsidRDefault="00C04ED8" w:rsidP="00C04ED8">
      <w:pPr>
        <w:pBdr>
          <w:bottom w:val="single" w:sz="6" w:space="1" w:color="auto"/>
        </w:pBdr>
        <w:rPr>
          <w:lang w:val="en-US"/>
        </w:rPr>
      </w:pPr>
      <w:r w:rsidRPr="00C04ED8">
        <w:rPr>
          <w:lang w:val="en-US"/>
        </w:rPr>
        <w:t>SELECT * FROM `</w:t>
      </w:r>
      <w:r>
        <w:t>Все</w:t>
      </w:r>
      <w:r w:rsidRPr="00C04ED8">
        <w:rPr>
          <w:lang w:val="en-US"/>
        </w:rPr>
        <w:t xml:space="preserve"> </w:t>
      </w:r>
      <w:r>
        <w:t>животные</w:t>
      </w:r>
      <w:r w:rsidRPr="00C04ED8">
        <w:rPr>
          <w:lang w:val="en-US"/>
        </w:rPr>
        <w:t>`;</w:t>
      </w:r>
    </w:p>
    <w:p w:rsidR="00C04ED8" w:rsidRPr="00C04ED8" w:rsidRDefault="00C04ED8" w:rsidP="00C04ED8"/>
    <w:p w:rsidR="00AB65F8" w:rsidRPr="00C04ED8" w:rsidRDefault="00AB65F8" w:rsidP="00C04ED8">
      <w:pPr>
        <w:rPr>
          <w:lang w:val="en-US"/>
        </w:rPr>
      </w:pPr>
    </w:p>
    <w:sectPr w:rsidR="00AB65F8" w:rsidRPr="00C04ED8" w:rsidSect="001A3270">
      <w:pgSz w:w="11906" w:h="16838"/>
      <w:pgMar w:top="560" w:right="566" w:bottom="541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25"/>
    <w:rsid w:val="0007740C"/>
    <w:rsid w:val="000D1233"/>
    <w:rsid w:val="0010182B"/>
    <w:rsid w:val="001A3270"/>
    <w:rsid w:val="001F5F08"/>
    <w:rsid w:val="001F7A49"/>
    <w:rsid w:val="002B4D1B"/>
    <w:rsid w:val="002F47D7"/>
    <w:rsid w:val="00570A25"/>
    <w:rsid w:val="0059350B"/>
    <w:rsid w:val="005D48C0"/>
    <w:rsid w:val="005D4DBF"/>
    <w:rsid w:val="00611954"/>
    <w:rsid w:val="00651586"/>
    <w:rsid w:val="00673D49"/>
    <w:rsid w:val="006C79D2"/>
    <w:rsid w:val="00791F56"/>
    <w:rsid w:val="007F3A89"/>
    <w:rsid w:val="00822186"/>
    <w:rsid w:val="00853B53"/>
    <w:rsid w:val="008632FF"/>
    <w:rsid w:val="0089310B"/>
    <w:rsid w:val="00902B55"/>
    <w:rsid w:val="00945618"/>
    <w:rsid w:val="009849F9"/>
    <w:rsid w:val="009F1C1F"/>
    <w:rsid w:val="00AB65F8"/>
    <w:rsid w:val="00B9264E"/>
    <w:rsid w:val="00BA130B"/>
    <w:rsid w:val="00BB3982"/>
    <w:rsid w:val="00BD1E2F"/>
    <w:rsid w:val="00C04ED8"/>
    <w:rsid w:val="00C13B8C"/>
    <w:rsid w:val="00CD10F1"/>
    <w:rsid w:val="00CF3F06"/>
    <w:rsid w:val="00DA533C"/>
    <w:rsid w:val="00DB6DA7"/>
    <w:rsid w:val="00DD0F47"/>
    <w:rsid w:val="00E16043"/>
    <w:rsid w:val="00E63F8C"/>
    <w:rsid w:val="00EA16DA"/>
    <w:rsid w:val="00EB44FE"/>
    <w:rsid w:val="00F3733E"/>
    <w:rsid w:val="00F41377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A8D16"/>
  <w15:chartTrackingRefBased/>
  <w15:docId w15:val="{F1817E8D-1436-C649-92DF-ACE6E68E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30B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A13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3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30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130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7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taban/Library/Group%20Containers/UBF8T346G9.Office/User%20Content.localized/Templates.localized/Doc.dotm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Doc.dotmt.dotx</Template>
  <TotalTime>18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Юсуфов Стивен Ранбомович</cp:lastModifiedBy>
  <cp:revision>59</cp:revision>
  <dcterms:created xsi:type="dcterms:W3CDTF">2023-07-10T19:33:00Z</dcterms:created>
  <dcterms:modified xsi:type="dcterms:W3CDTF">2023-07-12T22:23:00Z</dcterms:modified>
</cp:coreProperties>
</file>